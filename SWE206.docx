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72320" w14:textId="18B6254B" w:rsidR="006653E8" w:rsidRDefault="000D4C03">
      <w:pPr>
        <w:pStyle w:val="Sub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6D505F" wp14:editId="7DAD3FBA">
            <wp:simplePos x="0" y="0"/>
            <wp:positionH relativeFrom="column">
              <wp:posOffset>2507331</wp:posOffset>
            </wp:positionH>
            <wp:positionV relativeFrom="paragraph">
              <wp:posOffset>-441434</wp:posOffset>
            </wp:positionV>
            <wp:extent cx="930165" cy="880509"/>
            <wp:effectExtent l="0" t="0" r="0" b="0"/>
            <wp:wrapNone/>
            <wp:docPr id="1115338060" name="Picture 1" descr="‪kfupm logo.PNG | ISL | Information Science Lab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17" descr="‪kfupm logo.PNG | ISL | Information Science Lab‬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165" cy="88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F9140" w14:textId="4033628E" w:rsidR="000D4C03" w:rsidRDefault="000D4C03">
      <w:pPr>
        <w:pStyle w:val="Subtitle"/>
      </w:pPr>
    </w:p>
    <w:p w14:paraId="1B62CEC2" w14:textId="20C476D7" w:rsidR="000D4C03" w:rsidRDefault="000D4C03">
      <w:pPr>
        <w:pStyle w:val="Subtitle"/>
      </w:pPr>
    </w:p>
    <w:p w14:paraId="541FE777" w14:textId="54C15A68" w:rsidR="000D4C03" w:rsidRDefault="000D4C03" w:rsidP="00753368">
      <w:pPr>
        <w:pStyle w:val="Subtitle"/>
      </w:pPr>
    </w:p>
    <w:p w14:paraId="7A97E44E" w14:textId="1A5DF5E6" w:rsidR="006653E8" w:rsidRDefault="000D4C03" w:rsidP="000D4C03">
      <w:pPr>
        <w:pStyle w:val="Title"/>
        <w:jc w:val="center"/>
      </w:pPr>
      <w:r>
        <w:t>SWE206</w:t>
      </w:r>
    </w:p>
    <w:p w14:paraId="5ED7D869" w14:textId="6E690E1A" w:rsidR="000D4C03" w:rsidRDefault="000D4C03" w:rsidP="000D4C03">
      <w:pPr>
        <w:pStyle w:val="Title"/>
        <w:jc w:val="center"/>
      </w:pPr>
    </w:p>
    <w:p w14:paraId="12002606" w14:textId="33B0430A" w:rsidR="000D4C03" w:rsidRDefault="000D4C03" w:rsidP="000D4C03">
      <w:pPr>
        <w:pStyle w:val="Title"/>
      </w:pPr>
    </w:p>
    <w:p w14:paraId="7990D594" w14:textId="0F42EE4D" w:rsidR="000D4C03" w:rsidRDefault="000D4C03" w:rsidP="000D4C03">
      <w:pPr>
        <w:pStyle w:val="Title"/>
      </w:pPr>
    </w:p>
    <w:p w14:paraId="79F31999" w14:textId="3A1462AC" w:rsidR="000D4C03" w:rsidRDefault="000D4C03" w:rsidP="000D4C03">
      <w:pPr>
        <w:pStyle w:val="Title"/>
      </w:pPr>
    </w:p>
    <w:p w14:paraId="47702551" w14:textId="6BE43075" w:rsidR="000D4C03" w:rsidRPr="000D4C03" w:rsidRDefault="000D4C03" w:rsidP="000D4C03">
      <w:pPr>
        <w:pStyle w:val="Title"/>
        <w:jc w:val="center"/>
        <w:rPr>
          <w:sz w:val="72"/>
          <w:szCs w:val="72"/>
        </w:rPr>
      </w:pPr>
      <w:r w:rsidRPr="000D4C03">
        <w:rPr>
          <w:sz w:val="72"/>
          <w:szCs w:val="72"/>
        </w:rPr>
        <w:t>Lab03</w:t>
      </w:r>
    </w:p>
    <w:p w14:paraId="04278E81" w14:textId="1FC0E692" w:rsidR="000D4C03" w:rsidRPr="000D4C03" w:rsidRDefault="000D4C03" w:rsidP="000D4C03">
      <w:pPr>
        <w:pStyle w:val="Title"/>
        <w:jc w:val="center"/>
        <w:rPr>
          <w:sz w:val="72"/>
          <w:szCs w:val="72"/>
        </w:rPr>
      </w:pPr>
      <w:r w:rsidRPr="000D4C03">
        <w:rPr>
          <w:sz w:val="72"/>
          <w:szCs w:val="72"/>
          <w:lang w:val="en-SA"/>
        </w:rPr>
        <w:t xml:space="preserve">Version Control Systems </w:t>
      </w:r>
    </w:p>
    <w:p w14:paraId="0572B90A" w14:textId="6480C04A" w:rsidR="000D4C03" w:rsidRDefault="000D4C03" w:rsidP="000D4C03">
      <w:pPr>
        <w:pStyle w:val="Title"/>
        <w:jc w:val="center"/>
        <w:rPr>
          <w:lang w:val="en-SA"/>
        </w:rPr>
      </w:pPr>
    </w:p>
    <w:p w14:paraId="39D9C544" w14:textId="4FA599C5" w:rsidR="000D4C03" w:rsidRDefault="000D4C03" w:rsidP="000D4C03">
      <w:pPr>
        <w:pStyle w:val="Title"/>
        <w:jc w:val="center"/>
        <w:rPr>
          <w:sz w:val="44"/>
          <w:szCs w:val="44"/>
          <w:lang w:val="en-SA"/>
        </w:rPr>
      </w:pPr>
    </w:p>
    <w:p w14:paraId="2A83642C" w14:textId="1416948B" w:rsidR="000D4C03" w:rsidRDefault="000D4C03" w:rsidP="000D4C03">
      <w:pPr>
        <w:pStyle w:val="Title"/>
        <w:jc w:val="center"/>
        <w:rPr>
          <w:sz w:val="44"/>
          <w:szCs w:val="44"/>
          <w:lang w:val="en-SA"/>
        </w:rPr>
      </w:pPr>
    </w:p>
    <w:p w14:paraId="4D207973" w14:textId="021BB2D6" w:rsidR="000D4C03" w:rsidRDefault="000D4C03" w:rsidP="000D4C03">
      <w:pPr>
        <w:pStyle w:val="Title"/>
        <w:jc w:val="center"/>
        <w:rPr>
          <w:sz w:val="44"/>
          <w:szCs w:val="44"/>
          <w:lang w:val="en-SA"/>
        </w:rPr>
      </w:pPr>
    </w:p>
    <w:p w14:paraId="3E84F8B9" w14:textId="3C6898EA" w:rsidR="000D4C03" w:rsidRDefault="000D4C03" w:rsidP="000D4C03">
      <w:pPr>
        <w:pStyle w:val="Title"/>
        <w:jc w:val="center"/>
        <w:rPr>
          <w:sz w:val="44"/>
          <w:szCs w:val="44"/>
          <w:lang w:val="en-SA"/>
        </w:rPr>
      </w:pPr>
    </w:p>
    <w:p w14:paraId="45149FF3" w14:textId="77777777" w:rsidR="000D4C03" w:rsidRDefault="000D4C03" w:rsidP="000D4C03">
      <w:pPr>
        <w:pStyle w:val="Title"/>
        <w:jc w:val="center"/>
        <w:rPr>
          <w:sz w:val="44"/>
          <w:szCs w:val="44"/>
          <w:lang w:val="en-SA"/>
        </w:rPr>
      </w:pPr>
    </w:p>
    <w:p w14:paraId="1BFC883B" w14:textId="174A1DD3" w:rsidR="000D4C03" w:rsidRDefault="000D4C03" w:rsidP="007120F6">
      <w:pPr>
        <w:pStyle w:val="Title"/>
        <w:rPr>
          <w:sz w:val="44"/>
          <w:szCs w:val="44"/>
          <w:lang w:val="en-SA"/>
        </w:rPr>
      </w:pPr>
    </w:p>
    <w:p w14:paraId="0727BB12" w14:textId="0465EACD" w:rsidR="000D4C03" w:rsidRPr="000D4C03" w:rsidRDefault="000D4C03" w:rsidP="000D4C03">
      <w:pPr>
        <w:pStyle w:val="Title"/>
        <w:jc w:val="center"/>
        <w:rPr>
          <w:sz w:val="44"/>
          <w:szCs w:val="44"/>
          <w:lang w:val="en-SA"/>
        </w:rPr>
      </w:pPr>
      <w:r>
        <w:fldChar w:fldCharType="begin"/>
      </w:r>
      <w:r>
        <w:instrText xml:space="preserve"> INCLUDEPICTURE "/Users/engwujud/Library/Group Containers/UBF8T346G9.ms/WebArchiveCopyPasteTempFiles/com.microsoft.Word/wAsBbFQYpZ6CwAAAABJRU5ErkJggg==" \* MERGEFORMATINET </w:instrText>
      </w:r>
      <w:r>
        <w:fldChar w:fldCharType="separate"/>
      </w:r>
      <w:r>
        <w:fldChar w:fldCharType="end"/>
      </w:r>
    </w:p>
    <w:p w14:paraId="40B2503D" w14:textId="4A4CC0EC" w:rsidR="000D4C03" w:rsidRPr="000D4C03" w:rsidRDefault="000D4C03" w:rsidP="000D4C03">
      <w:pPr>
        <w:pStyle w:val="Title"/>
        <w:jc w:val="center"/>
        <w:rPr>
          <w:sz w:val="44"/>
          <w:szCs w:val="44"/>
        </w:rPr>
      </w:pPr>
      <w:r w:rsidRPr="000D4C03">
        <w:rPr>
          <w:sz w:val="44"/>
          <w:szCs w:val="44"/>
        </w:rPr>
        <w:t>F55</w:t>
      </w:r>
    </w:p>
    <w:p w14:paraId="37266086" w14:textId="514383A7" w:rsidR="000D4C03" w:rsidRPr="000D4C03" w:rsidRDefault="000D4C03" w:rsidP="000D4C03">
      <w:pPr>
        <w:pStyle w:val="Title"/>
        <w:jc w:val="center"/>
        <w:rPr>
          <w:sz w:val="44"/>
          <w:szCs w:val="44"/>
        </w:rPr>
      </w:pPr>
      <w:r w:rsidRPr="000D4C03">
        <w:rPr>
          <w:sz w:val="44"/>
          <w:szCs w:val="44"/>
        </w:rPr>
        <w:t>Wujud Ahmed – 202279120</w:t>
      </w:r>
    </w:p>
    <w:p w14:paraId="09D0C789" w14:textId="6310AD86" w:rsidR="000D4C03" w:rsidRDefault="007120F6" w:rsidP="000D4C03">
      <w:pPr>
        <w:pStyle w:val="Title"/>
        <w:jc w:val="center"/>
        <w:rPr>
          <w:sz w:val="44"/>
          <w:szCs w:val="44"/>
          <w:lang w:val="en-SA"/>
        </w:rPr>
      </w:pPr>
      <w:r w:rsidRPr="00AB0CDA">
        <w:rPr>
          <w:sz w:val="44"/>
          <w:szCs w:val="44"/>
          <w:lang w:val="en-SA"/>
        </w:rPr>
        <w:t xml:space="preserve">Afrah </w:t>
      </w:r>
      <w:r w:rsidR="00AB0CDA" w:rsidRPr="00AB0CDA">
        <w:rPr>
          <w:sz w:val="44"/>
          <w:szCs w:val="44"/>
          <w:lang w:val="en-SA"/>
        </w:rPr>
        <w:t>mihammad -202257660</w:t>
      </w:r>
    </w:p>
    <w:p w14:paraId="0691F018" w14:textId="77777777" w:rsidR="00AB0CDA" w:rsidRDefault="00AB0CDA" w:rsidP="000D4C03">
      <w:pPr>
        <w:pStyle w:val="Title"/>
        <w:jc w:val="center"/>
        <w:rPr>
          <w:sz w:val="44"/>
          <w:szCs w:val="44"/>
          <w:lang w:val="en-SA"/>
        </w:rPr>
      </w:pPr>
    </w:p>
    <w:p w14:paraId="5002335F" w14:textId="02E15FF0" w:rsidR="00AB0CDA" w:rsidRPr="00AB0CDA" w:rsidRDefault="00F80F13" w:rsidP="00AB0CDA">
      <w:pPr>
        <w:pStyle w:val="Title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Wujud</w:t>
      </w:r>
      <w:r>
        <w:rPr>
          <w:sz w:val="44"/>
          <w:szCs w:val="44"/>
        </w:rPr>
        <w:t>’s</w:t>
      </w:r>
      <w:proofErr w:type="spellEnd"/>
      <w:r>
        <w:rPr>
          <w:sz w:val="44"/>
          <w:szCs w:val="44"/>
        </w:rPr>
        <w:t xml:space="preserve"> screenshot</w:t>
      </w:r>
      <w:r>
        <w:rPr>
          <w:sz w:val="44"/>
          <w:szCs w:val="44"/>
        </w:rPr>
        <w:t xml:space="preserve">                  </w:t>
      </w:r>
      <w:proofErr w:type="spellStart"/>
      <w:r>
        <w:rPr>
          <w:sz w:val="44"/>
          <w:szCs w:val="44"/>
        </w:rPr>
        <w:t>Afrah’s</w:t>
      </w:r>
      <w:proofErr w:type="spellEnd"/>
      <w:r>
        <w:rPr>
          <w:sz w:val="44"/>
          <w:szCs w:val="44"/>
        </w:rPr>
        <w:t xml:space="preserve"> s</w:t>
      </w:r>
      <w:r w:rsidR="00AB0CDA">
        <w:rPr>
          <w:sz w:val="44"/>
          <w:szCs w:val="44"/>
        </w:rPr>
        <w:t>creenshot</w:t>
      </w:r>
    </w:p>
    <w:p w14:paraId="6291D750" w14:textId="2B036EFB" w:rsidR="00AB0CDA" w:rsidRDefault="00AB0CDA" w:rsidP="000D4C03">
      <w:pPr>
        <w:pStyle w:val="Title"/>
        <w:jc w:val="center"/>
        <w:rPr>
          <w:lang w:val="en-SA"/>
        </w:rPr>
      </w:pPr>
    </w:p>
    <w:p w14:paraId="1F6937BC" w14:textId="5FE31926" w:rsidR="00AB0CDA" w:rsidRDefault="00AB0CDA">
      <w:pPr>
        <w:rPr>
          <w:rFonts w:asciiTheme="majorHAnsi" w:eastAsiaTheme="majorEastAsia" w:hAnsiTheme="majorHAnsi" w:cstheme="majorBidi"/>
          <w:kern w:val="28"/>
          <w:sz w:val="56"/>
          <w:szCs w:val="56"/>
          <w:lang w:val="en-SA"/>
        </w:rPr>
      </w:pPr>
      <w:r>
        <w:rPr>
          <w:noProof/>
          <w:lang w:val="en-SA"/>
        </w:rPr>
        <w:drawing>
          <wp:anchor distT="0" distB="0" distL="114300" distR="114300" simplePos="0" relativeHeight="251659264" behindDoc="0" locked="0" layoutInCell="1" allowOverlap="1" wp14:anchorId="680E4565" wp14:editId="40322232">
            <wp:simplePos x="0" y="0"/>
            <wp:positionH relativeFrom="column">
              <wp:posOffset>-661035</wp:posOffset>
            </wp:positionH>
            <wp:positionV relativeFrom="paragraph">
              <wp:posOffset>1197913</wp:posOffset>
            </wp:positionV>
            <wp:extent cx="3673366" cy="5580241"/>
            <wp:effectExtent l="0" t="0" r="0" b="0"/>
            <wp:wrapNone/>
            <wp:docPr id="1680966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66429" name="Picture 16809664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366" cy="5580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C554494" wp14:editId="0A82A106">
            <wp:simplePos x="0" y="0"/>
            <wp:positionH relativeFrom="column">
              <wp:posOffset>3012199</wp:posOffset>
            </wp:positionH>
            <wp:positionV relativeFrom="paragraph">
              <wp:posOffset>1198190</wp:posOffset>
            </wp:positionV>
            <wp:extent cx="3594538" cy="6221909"/>
            <wp:effectExtent l="0" t="0" r="0" b="1270"/>
            <wp:wrapNone/>
            <wp:docPr id="15970537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8" r="84162" b="43413"/>
                    <a:stretch/>
                  </pic:blipFill>
                  <pic:spPr bwMode="auto">
                    <a:xfrm>
                      <a:off x="0" y="0"/>
                      <a:ext cx="3594538" cy="62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"/Users/engwujud/Library/Group Containers/UBF8T346G9.ms/WebArchiveCopyPasteTempFiles/com.microsoft.Word/Screenshot%202024-09-15%20153806.png?raw=true" \* MERGEFORMATINET </w:instrText>
      </w:r>
      <w:r>
        <w:fldChar w:fldCharType="separate"/>
      </w:r>
      <w:r>
        <w:fldChar w:fldCharType="end"/>
      </w:r>
      <w:r>
        <w:rPr>
          <w:lang w:val="en-SA"/>
        </w:rPr>
        <w:br w:type="page"/>
      </w:r>
    </w:p>
    <w:p w14:paraId="42D348CB" w14:textId="163DE753" w:rsidR="000D4C03" w:rsidRPr="000D4C03" w:rsidRDefault="00AB0CDA" w:rsidP="000D4C03">
      <w:pPr>
        <w:pStyle w:val="Title"/>
        <w:jc w:val="center"/>
        <w:rPr>
          <w:lang w:val="en-SA"/>
        </w:rPr>
      </w:pPr>
      <w:r>
        <w:rPr>
          <w:noProof/>
          <w:lang w:val="en-SA"/>
        </w:rPr>
        <w:lastRenderedPageBreak/>
        <w:drawing>
          <wp:anchor distT="0" distB="0" distL="114300" distR="114300" simplePos="0" relativeHeight="251661312" behindDoc="0" locked="0" layoutInCell="1" allowOverlap="1" wp14:anchorId="2A0480F1" wp14:editId="29C5A4FA">
            <wp:simplePos x="0" y="0"/>
            <wp:positionH relativeFrom="column">
              <wp:posOffset>-534670</wp:posOffset>
            </wp:positionH>
            <wp:positionV relativeFrom="paragraph">
              <wp:posOffset>3846042</wp:posOffset>
            </wp:positionV>
            <wp:extent cx="7314322" cy="4004442"/>
            <wp:effectExtent l="0" t="0" r="1270" b="0"/>
            <wp:wrapNone/>
            <wp:docPr id="222912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12660" name="Picture 2229126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322" cy="4004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44"/>
          <w:szCs w:val="44"/>
          <w:rtl/>
          <w:lang w:val="ar-SA"/>
        </w:rPr>
        <w:drawing>
          <wp:anchor distT="0" distB="0" distL="114300" distR="114300" simplePos="0" relativeHeight="251660288" behindDoc="0" locked="0" layoutInCell="1" allowOverlap="1" wp14:anchorId="70C365B6" wp14:editId="6D5D279D">
            <wp:simplePos x="0" y="0"/>
            <wp:positionH relativeFrom="column">
              <wp:posOffset>-455930</wp:posOffset>
            </wp:positionH>
            <wp:positionV relativeFrom="paragraph">
              <wp:posOffset>331098</wp:posOffset>
            </wp:positionV>
            <wp:extent cx="7112520" cy="3153103"/>
            <wp:effectExtent l="0" t="0" r="0" b="0"/>
            <wp:wrapNone/>
            <wp:docPr id="36292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2113" name="Picture 362921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520" cy="3153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4C03" w:rsidRPr="000D4C03">
      <w:footerReference w:type="default" r:id="rId12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503C8" w14:textId="77777777" w:rsidR="00EB7F62" w:rsidRDefault="00EB7F62">
      <w:pPr>
        <w:spacing w:after="0" w:line="240" w:lineRule="auto"/>
      </w:pPr>
      <w:r>
        <w:separator/>
      </w:r>
    </w:p>
    <w:p w14:paraId="496EFA47" w14:textId="77777777" w:rsidR="00EB7F62" w:rsidRDefault="00EB7F62"/>
    <w:p w14:paraId="418461D7" w14:textId="77777777" w:rsidR="00EB7F62" w:rsidRDefault="00EB7F62"/>
  </w:endnote>
  <w:endnote w:type="continuationSeparator" w:id="0">
    <w:p w14:paraId="36363080" w14:textId="77777777" w:rsidR="00EB7F62" w:rsidRDefault="00EB7F62">
      <w:pPr>
        <w:spacing w:after="0" w:line="240" w:lineRule="auto"/>
      </w:pPr>
      <w:r>
        <w:continuationSeparator/>
      </w:r>
    </w:p>
    <w:p w14:paraId="57EF7B09" w14:textId="77777777" w:rsidR="00EB7F62" w:rsidRDefault="00EB7F62"/>
    <w:p w14:paraId="194FEEA0" w14:textId="77777777" w:rsidR="00EB7F62" w:rsidRDefault="00EB7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38739" w14:textId="77777777" w:rsidR="006653E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F12D6" w14:textId="77777777" w:rsidR="00EB7F62" w:rsidRDefault="00EB7F62">
      <w:pPr>
        <w:spacing w:after="0" w:line="240" w:lineRule="auto"/>
      </w:pPr>
      <w:r>
        <w:separator/>
      </w:r>
    </w:p>
    <w:p w14:paraId="3E227761" w14:textId="77777777" w:rsidR="00EB7F62" w:rsidRDefault="00EB7F62"/>
    <w:p w14:paraId="4B4AA3B2" w14:textId="77777777" w:rsidR="00EB7F62" w:rsidRDefault="00EB7F62"/>
  </w:footnote>
  <w:footnote w:type="continuationSeparator" w:id="0">
    <w:p w14:paraId="2DAC7461" w14:textId="77777777" w:rsidR="00EB7F62" w:rsidRDefault="00EB7F62">
      <w:pPr>
        <w:spacing w:after="0" w:line="240" w:lineRule="auto"/>
      </w:pPr>
      <w:r>
        <w:continuationSeparator/>
      </w:r>
    </w:p>
    <w:p w14:paraId="4BF97133" w14:textId="77777777" w:rsidR="00EB7F62" w:rsidRDefault="00EB7F62"/>
    <w:p w14:paraId="3B7881B4" w14:textId="77777777" w:rsidR="00EB7F62" w:rsidRDefault="00EB7F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349356">
    <w:abstractNumId w:val="9"/>
  </w:num>
  <w:num w:numId="2" w16cid:durableId="349648009">
    <w:abstractNumId w:val="11"/>
  </w:num>
  <w:num w:numId="3" w16cid:durableId="1893032250">
    <w:abstractNumId w:val="14"/>
  </w:num>
  <w:num w:numId="4" w16cid:durableId="1211960299">
    <w:abstractNumId w:val="12"/>
  </w:num>
  <w:num w:numId="5" w16cid:durableId="1775442970">
    <w:abstractNumId w:val="10"/>
  </w:num>
  <w:num w:numId="6" w16cid:durableId="1107047552">
    <w:abstractNumId w:val="7"/>
  </w:num>
  <w:num w:numId="7" w16cid:durableId="560824113">
    <w:abstractNumId w:val="6"/>
  </w:num>
  <w:num w:numId="8" w16cid:durableId="761534147">
    <w:abstractNumId w:val="5"/>
  </w:num>
  <w:num w:numId="9" w16cid:durableId="384645776">
    <w:abstractNumId w:val="4"/>
  </w:num>
  <w:num w:numId="10" w16cid:durableId="375931430">
    <w:abstractNumId w:val="8"/>
  </w:num>
  <w:num w:numId="11" w16cid:durableId="232546852">
    <w:abstractNumId w:val="3"/>
  </w:num>
  <w:num w:numId="12" w16cid:durableId="1379626294">
    <w:abstractNumId w:val="2"/>
  </w:num>
  <w:num w:numId="13" w16cid:durableId="1540704795">
    <w:abstractNumId w:val="1"/>
  </w:num>
  <w:num w:numId="14" w16cid:durableId="181670597">
    <w:abstractNumId w:val="0"/>
  </w:num>
  <w:num w:numId="15" w16cid:durableId="1282421640">
    <w:abstractNumId w:val="13"/>
  </w:num>
  <w:num w:numId="16" w16cid:durableId="9363337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03"/>
    <w:rsid w:val="000D4C03"/>
    <w:rsid w:val="00353512"/>
    <w:rsid w:val="006653E8"/>
    <w:rsid w:val="007120F6"/>
    <w:rsid w:val="00753368"/>
    <w:rsid w:val="00AA57A8"/>
    <w:rsid w:val="00AB0CDA"/>
    <w:rsid w:val="00EB7F62"/>
    <w:rsid w:val="00F8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293D8"/>
  <w15:chartTrackingRefBased/>
  <w15:docId w15:val="{7702E862-90DF-9544-9817-5A38204B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NormalWeb">
    <w:name w:val="Normal (Web)"/>
    <w:basedOn w:val="Normal"/>
    <w:uiPriority w:val="99"/>
    <w:semiHidden/>
    <w:unhideWhenUsed/>
    <w:rsid w:val="000D4C0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6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gwujud/Library/Containers/com.microsoft.Word/Data/Library/Application%20Support/Microsoft/Office/16.0/DTS/en-US%7b50B314B1-B554-C241-815D-D091B5A7761F%7d/%7b62293434-4620-8241-863B-D4D973DC383F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43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Wujud</dc:creator>
  <cp:keywords/>
  <dc:description/>
  <cp:lastModifiedBy>Wjood Ahmed</cp:lastModifiedBy>
  <cp:revision>1</cp:revision>
  <dcterms:created xsi:type="dcterms:W3CDTF">2024-09-15T10:56:00Z</dcterms:created>
  <dcterms:modified xsi:type="dcterms:W3CDTF">2024-09-15T12:48:00Z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